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52" w:rsidRDefault="006736F5" w:rsidP="00E31352">
      <w:pPr>
        <w:pStyle w:val="Koptekst"/>
      </w:pPr>
      <w:r>
        <w:t xml:space="preserve"> </w:t>
      </w:r>
    </w:p>
    <w:p w:rsidR="00E31352" w:rsidRDefault="00E31352" w:rsidP="00E31352">
      <w:pPr>
        <w:pStyle w:val="Koptekst"/>
      </w:pPr>
    </w:p>
    <w:p w:rsidR="00E31352" w:rsidRDefault="00E31352" w:rsidP="00E31352">
      <w:pPr>
        <w:pStyle w:val="Koptekst"/>
      </w:pPr>
    </w:p>
    <w:p w:rsidR="00E31352" w:rsidRDefault="00E31352" w:rsidP="00E31352">
      <w:pPr>
        <w:pStyle w:val="Koptekst"/>
      </w:pPr>
    </w:p>
    <w:p w:rsidR="00E31352" w:rsidRPr="008B3E90" w:rsidRDefault="00132893" w:rsidP="00E31352">
      <w:pPr>
        <w:pStyle w:val="Koptekst"/>
        <w:rPr>
          <w:color w:val="1E64C8" w:themeColor="text2"/>
          <w:sz w:val="40"/>
          <w:szCs w:val="40"/>
        </w:rPr>
      </w:pPr>
      <w:bookmarkStart w:id="0" w:name="_Hlk39235616"/>
      <w:proofErr w:type="spellStart"/>
      <w:r>
        <w:rPr>
          <w:color w:val="1E64C8" w:themeColor="accent1"/>
          <w:sz w:val="40"/>
          <w:szCs w:val="40"/>
        </w:rPr>
        <w:t>Bachelorproef</w:t>
      </w:r>
      <w:proofErr w:type="spellEnd"/>
    </w:p>
    <w:p w:rsidR="00E31352" w:rsidRDefault="00E31352" w:rsidP="00E31352">
      <w:pPr>
        <w:pStyle w:val="Koptekst"/>
      </w:pPr>
    </w:p>
    <w:bookmarkStart w:id="1" w:name="_Hlk39235125"/>
    <w:p w:rsidR="00ED4D9B" w:rsidRPr="008B3E90" w:rsidRDefault="00363156" w:rsidP="007F097B">
      <w:pPr>
        <w:pStyle w:val="Titel"/>
        <w:rPr>
          <w:sz w:val="60"/>
          <w:szCs w:val="60"/>
          <w:lang w:val="fr-BE"/>
        </w:rPr>
      </w:pPr>
      <w:r w:rsidRPr="008B3E90">
        <w:rPr>
          <w:sz w:val="60"/>
          <w:szCs w:val="60"/>
        </w:rPr>
        <w:fldChar w:fldCharType="begin"/>
      </w:r>
      <w:r w:rsidRPr="008B3E90">
        <w:rPr>
          <w:sz w:val="60"/>
          <w:szCs w:val="60"/>
        </w:rPr>
        <w:instrText xml:space="preserve"> MACROBUTTON  AantekeningenInInktInvoegen &lt; Titel &gt; </w:instrText>
      </w:r>
      <w:r w:rsidRPr="008B3E90">
        <w:rPr>
          <w:sz w:val="60"/>
          <w:szCs w:val="60"/>
        </w:rPr>
        <w:fldChar w:fldCharType="end"/>
      </w:r>
      <w:bookmarkEnd w:id="1"/>
    </w:p>
    <w:p w:rsidR="00597A22" w:rsidRPr="008B3E90" w:rsidRDefault="008B3E90" w:rsidP="007F097B">
      <w:pPr>
        <w:pStyle w:val="Ondertitel"/>
        <w:rPr>
          <w:caps w:val="0"/>
          <w:sz w:val="40"/>
        </w:rPr>
      </w:pPr>
      <w:r w:rsidRPr="008B3E90">
        <w:rPr>
          <w:caps w:val="0"/>
          <w:sz w:val="40"/>
        </w:rPr>
        <w:fldChar w:fldCharType="begin"/>
      </w:r>
      <w:r w:rsidRPr="008B3E90">
        <w:rPr>
          <w:caps w:val="0"/>
          <w:sz w:val="40"/>
        </w:rPr>
        <w:instrText xml:space="preserve"> MACROBUTTON  AantekeningenInInktInvoegen Team xx </w:instrText>
      </w:r>
      <w:r w:rsidRPr="008B3E90">
        <w:rPr>
          <w:caps w:val="0"/>
          <w:sz w:val="40"/>
        </w:rPr>
        <w:fldChar w:fldCharType="end"/>
      </w:r>
    </w:p>
    <w:p w:rsidR="00D81FFB" w:rsidRPr="00363156" w:rsidRDefault="00D81FFB" w:rsidP="00BD3DBF">
      <w:pPr>
        <w:sectPr w:rsidR="00D81FFB" w:rsidRPr="00363156" w:rsidSect="00FF4BB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202" w:bottom="2268" w:left="1202" w:header="284" w:footer="284" w:gutter="0"/>
          <w:cols w:space="1769"/>
          <w:docGrid w:linePitch="360"/>
        </w:sectPr>
      </w:pPr>
      <w:bookmarkStart w:id="2" w:name="_GoBack"/>
      <w:bookmarkEnd w:id="2"/>
    </w:p>
    <w:p w:rsidR="00597A22" w:rsidRPr="00363156" w:rsidRDefault="00597A22" w:rsidP="00BD3DBF"/>
    <w:p w:rsidR="00054F71" w:rsidRDefault="00D633B6" w:rsidP="007349D2">
      <w:pPr>
        <w:pStyle w:val="NaamAuteur"/>
      </w:pPr>
      <w:r>
        <w:fldChar w:fldCharType="begin"/>
      </w:r>
      <w:r>
        <w:instrText xml:space="preserve"> MACROBUTTON  AantekeningenInInktInvoegen Voornaam Familienaam 1 </w:instrText>
      </w:r>
      <w:r>
        <w:fldChar w:fldCharType="end"/>
      </w:r>
    </w:p>
    <w:bookmarkStart w:id="3" w:name="_Hlk39235520"/>
    <w:p w:rsidR="00D633B6" w:rsidRDefault="00D633B6" w:rsidP="007349D2">
      <w:pPr>
        <w:pStyle w:val="NaamAuteur"/>
      </w:pPr>
      <w:r>
        <w:fldChar w:fldCharType="begin"/>
      </w:r>
      <w:r>
        <w:instrText xml:space="preserve"> MACROBUTTON  AantekeningenInInktInvoegen Voornaam Familienaam 2 </w:instrText>
      </w:r>
      <w:r>
        <w:fldChar w:fldCharType="end"/>
      </w:r>
      <w:bookmarkEnd w:id="3"/>
    </w:p>
    <w:p w:rsidR="00D633B6" w:rsidRDefault="00D633B6" w:rsidP="007349D2">
      <w:pPr>
        <w:pStyle w:val="NaamAuteur"/>
      </w:pPr>
      <w:r>
        <w:fldChar w:fldCharType="begin"/>
      </w:r>
      <w:r>
        <w:instrText xml:space="preserve"> MACROBUTTON  AantekeningenInInktInvoegen Voornaam Familienaam 3 </w:instrText>
      </w:r>
      <w:r>
        <w:fldChar w:fldCharType="end"/>
      </w:r>
    </w:p>
    <w:p w:rsidR="00D633B6" w:rsidRDefault="00D633B6" w:rsidP="007349D2">
      <w:pPr>
        <w:pStyle w:val="NaamAuteur"/>
      </w:pPr>
      <w:r>
        <w:fldChar w:fldCharType="begin"/>
      </w:r>
      <w:r>
        <w:instrText xml:space="preserve"> MACROBUTTON  AantekeningenInInktInvoegen Voornaam Familienaam 4 </w:instrText>
      </w:r>
      <w:r>
        <w:fldChar w:fldCharType="end"/>
      </w:r>
    </w:p>
    <w:p w:rsidR="00D633B6" w:rsidRDefault="00D633B6" w:rsidP="007349D2">
      <w:pPr>
        <w:pStyle w:val="NaamAuteur"/>
      </w:pPr>
      <w:r>
        <w:fldChar w:fldCharType="begin"/>
      </w:r>
      <w:r>
        <w:instrText xml:space="preserve"> MACROBUTTON  AantekeningenInInktInvoegen Voornaam Familienaam 5 </w:instrText>
      </w:r>
      <w:r>
        <w:fldChar w:fldCharType="end"/>
      </w:r>
    </w:p>
    <w:bookmarkEnd w:id="0"/>
    <w:p w:rsidR="00D633B6" w:rsidRPr="007349D2" w:rsidRDefault="00D633B6" w:rsidP="007349D2">
      <w:pPr>
        <w:pStyle w:val="NaamAuteur"/>
      </w:pPr>
    </w:p>
    <w:sectPr w:rsidR="00D633B6" w:rsidRPr="007349D2" w:rsidSect="00FF4BB7">
      <w:headerReference w:type="default" r:id="rId13"/>
      <w:footerReference w:type="default" r:id="rId14"/>
      <w:type w:val="continuous"/>
      <w:pgSz w:w="11906" w:h="16838" w:code="9"/>
      <w:pgMar w:top="1701" w:right="1202" w:bottom="2268" w:left="1202" w:header="284" w:footer="284" w:gutter="0"/>
      <w:cols w:space="176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6A" w:rsidRDefault="009B156A" w:rsidP="00BD3DBF">
      <w:r>
        <w:separator/>
      </w:r>
    </w:p>
  </w:endnote>
  <w:endnote w:type="continuationSeparator" w:id="0">
    <w:p w:rsidR="009B156A" w:rsidRDefault="009B156A" w:rsidP="00BD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3B6" w:rsidRPr="00D633B6" w:rsidRDefault="00D633B6" w:rsidP="00D633B6">
    <w:pPr>
      <w:spacing w:line="280" w:lineRule="atLeast"/>
      <w:jc w:val="right"/>
      <w:rPr>
        <w:rFonts w:eastAsia="Calibri" w:cs="Times New Roman"/>
        <w:color w:val="auto"/>
        <w:szCs w:val="22"/>
      </w:rPr>
    </w:pPr>
    <w:r w:rsidRPr="00D633B6">
      <w:rPr>
        <w:rFonts w:eastAsia="Calibri" w:cs="Times New Roman"/>
        <w:noProof/>
        <w:color w:val="auto"/>
        <w:szCs w:val="22"/>
        <w:lang w:eastAsia="nl-BE"/>
      </w:rPr>
      <w:drawing>
        <wp:anchor distT="0" distB="0" distL="114300" distR="114300" simplePos="0" relativeHeight="251659264" behindDoc="0" locked="0" layoutInCell="1" allowOverlap="0" wp14:anchorId="1BDA89D4" wp14:editId="29E63E9E">
          <wp:simplePos x="0" y="0"/>
          <wp:positionH relativeFrom="page">
            <wp:posOffset>381000</wp:posOffset>
          </wp:positionH>
          <wp:positionV relativeFrom="page">
            <wp:posOffset>9305925</wp:posOffset>
          </wp:positionV>
          <wp:extent cx="1907540" cy="1525905"/>
          <wp:effectExtent l="0" t="0" r="0" b="0"/>
          <wp:wrapSquare wrapText="right"/>
          <wp:docPr id="3" name="Logo 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1525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33B6">
      <w:rPr>
        <w:rFonts w:eastAsia="Calibri" w:cs="Times New Roman"/>
        <w:color w:val="auto"/>
        <w:szCs w:val="22"/>
      </w:rPr>
      <w:tab/>
    </w:r>
  </w:p>
  <w:p w:rsidR="00D633B6" w:rsidRPr="00D633B6" w:rsidRDefault="00D633B6" w:rsidP="00D633B6">
    <w:pPr>
      <w:spacing w:line="280" w:lineRule="atLeast"/>
      <w:jc w:val="right"/>
      <w:rPr>
        <w:rFonts w:eastAsia="Calibri"/>
        <w:b/>
        <w:snapToGrid w:val="0"/>
        <w:color w:val="auto"/>
        <w:szCs w:val="22"/>
      </w:rPr>
    </w:pPr>
    <w:r w:rsidRPr="00D633B6">
      <w:rPr>
        <w:rFonts w:eastAsia="Calibri"/>
        <w:b/>
        <w:snapToGrid w:val="0"/>
        <w:color w:val="auto"/>
        <w:szCs w:val="22"/>
      </w:rPr>
      <w:t>Academiejaar 2019–2020</w:t>
    </w:r>
  </w:p>
  <w:p w:rsidR="00D633B6" w:rsidRPr="00D633B6" w:rsidRDefault="00D633B6" w:rsidP="00D633B6">
    <w:pPr>
      <w:spacing w:line="280" w:lineRule="atLeast"/>
      <w:jc w:val="right"/>
      <w:rPr>
        <w:rFonts w:eastAsia="Calibri"/>
        <w:b/>
        <w:snapToGrid w:val="0"/>
        <w:color w:val="auto"/>
        <w:szCs w:val="22"/>
      </w:rPr>
    </w:pPr>
    <w:r w:rsidRPr="00D633B6">
      <w:rPr>
        <w:rFonts w:eastAsia="Calibri"/>
        <w:b/>
        <w:snapToGrid w:val="0"/>
        <w:color w:val="auto"/>
        <w:szCs w:val="22"/>
      </w:rPr>
      <w:t xml:space="preserve">Bachelor of </w:t>
    </w:r>
    <w:proofErr w:type="spellStart"/>
    <w:r w:rsidRPr="00D633B6">
      <w:rPr>
        <w:rFonts w:eastAsia="Calibri"/>
        <w:b/>
        <w:snapToGrid w:val="0"/>
        <w:color w:val="auto"/>
        <w:szCs w:val="22"/>
      </w:rPr>
      <w:t>Science</w:t>
    </w:r>
    <w:proofErr w:type="spellEnd"/>
    <w:r w:rsidRPr="00D633B6">
      <w:rPr>
        <w:rFonts w:eastAsia="Calibri"/>
        <w:b/>
        <w:snapToGrid w:val="0"/>
        <w:color w:val="auto"/>
        <w:szCs w:val="22"/>
      </w:rPr>
      <w:t xml:space="preserve"> in de industriële wetenschappen: informatica</w:t>
    </w:r>
  </w:p>
  <w:p w:rsidR="00D633B6" w:rsidRPr="00D633B6" w:rsidRDefault="00D633B6" w:rsidP="00D633B6">
    <w:pPr>
      <w:spacing w:line="280" w:lineRule="atLeast"/>
      <w:jc w:val="right"/>
      <w:rPr>
        <w:rFonts w:eastAsia="Calibri" w:cs="Times New Roman"/>
        <w:color w:val="auto"/>
        <w:szCs w:val="22"/>
      </w:rPr>
    </w:pPr>
    <w:proofErr w:type="spellStart"/>
    <w:r w:rsidRPr="00D633B6">
      <w:rPr>
        <w:rFonts w:eastAsia="Calibri"/>
        <w:b/>
        <w:snapToGrid w:val="0"/>
        <w:color w:val="auto"/>
        <w:szCs w:val="22"/>
      </w:rPr>
      <w:t>Valentin</w:t>
    </w:r>
    <w:proofErr w:type="spellEnd"/>
    <w:r w:rsidRPr="00D633B6">
      <w:rPr>
        <w:rFonts w:eastAsia="Calibri"/>
        <w:b/>
        <w:snapToGrid w:val="0"/>
        <w:color w:val="auto"/>
        <w:szCs w:val="22"/>
      </w:rPr>
      <w:t xml:space="preserve"> </w:t>
    </w:r>
    <w:proofErr w:type="spellStart"/>
    <w:r w:rsidRPr="00D633B6">
      <w:rPr>
        <w:rFonts w:eastAsia="Calibri"/>
        <w:b/>
        <w:snapToGrid w:val="0"/>
        <w:color w:val="auto"/>
        <w:szCs w:val="22"/>
      </w:rPr>
      <w:t>Vaerwyckweg</w:t>
    </w:r>
    <w:proofErr w:type="spellEnd"/>
    <w:r w:rsidRPr="00D633B6">
      <w:rPr>
        <w:rFonts w:eastAsia="Calibri"/>
        <w:b/>
        <w:snapToGrid w:val="0"/>
        <w:color w:val="auto"/>
        <w:szCs w:val="22"/>
      </w:rPr>
      <w:t xml:space="preserve"> 1, 9000 Gent</w:t>
    </w:r>
  </w:p>
  <w:p w:rsidR="00D633B6" w:rsidRDefault="00D633B6">
    <w:pPr>
      <w:pStyle w:val="Voettekst"/>
    </w:pPr>
  </w:p>
  <w:p w:rsidR="00FF4BB7" w:rsidRDefault="00FF4BB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B7" w:rsidRDefault="00FF4BB7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49536" behindDoc="1" locked="1" layoutInCell="0" allowOverlap="1" wp14:anchorId="029F55FC" wp14:editId="35B250E8">
          <wp:simplePos x="0" y="0"/>
          <wp:positionH relativeFrom="page">
            <wp:posOffset>388620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6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B7" w:rsidRDefault="00FF4BB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6A" w:rsidRDefault="009B156A" w:rsidP="00BD3DBF">
      <w:r>
        <w:separator/>
      </w:r>
    </w:p>
  </w:footnote>
  <w:footnote w:type="continuationSeparator" w:id="0">
    <w:p w:rsidR="009B156A" w:rsidRDefault="009B156A" w:rsidP="00BD3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B7" w:rsidRDefault="00FF4BB7" w:rsidP="00BD3DBF">
    <w:pPr>
      <w:pStyle w:val="Koptekst"/>
    </w:pPr>
  </w:p>
  <w:p w:rsidR="00513676" w:rsidRDefault="00513676" w:rsidP="00BD3DBF">
    <w:pPr>
      <w:pStyle w:val="Koptekst"/>
    </w:pPr>
  </w:p>
  <w:p w:rsidR="00513676" w:rsidRDefault="00513676" w:rsidP="00BD3DBF">
    <w:pPr>
      <w:pStyle w:val="Koptekst"/>
    </w:pPr>
  </w:p>
  <w:p w:rsidR="00513676" w:rsidRDefault="00513676" w:rsidP="00BD3DBF">
    <w:pPr>
      <w:pStyle w:val="Koptekst"/>
    </w:pPr>
  </w:p>
  <w:p w:rsidR="00513676" w:rsidRDefault="00513676" w:rsidP="00BD3DBF">
    <w:pPr>
      <w:pStyle w:val="Koptekst"/>
    </w:pPr>
  </w:p>
  <w:p w:rsidR="00513676" w:rsidRDefault="00513676" w:rsidP="00BD3DBF">
    <w:pPr>
      <w:pStyle w:val="Koptekst"/>
    </w:pPr>
  </w:p>
  <w:p w:rsidR="00513676" w:rsidRDefault="00513676" w:rsidP="00BD3DBF">
    <w:pPr>
      <w:pStyle w:val="Koptekst"/>
    </w:pPr>
  </w:p>
  <w:p w:rsidR="00513676" w:rsidRDefault="00513676" w:rsidP="00BD3DBF">
    <w:pPr>
      <w:pStyle w:val="Koptekst"/>
    </w:pPr>
  </w:p>
  <w:p w:rsidR="00513676" w:rsidRDefault="00513676" w:rsidP="00BD3DBF">
    <w:pPr>
      <w:pStyle w:val="Koptekst"/>
    </w:pPr>
  </w:p>
  <w:p w:rsidR="00513676" w:rsidRDefault="00513676" w:rsidP="00BD3DBF">
    <w:pPr>
      <w:pStyle w:val="Koptekst"/>
    </w:pPr>
  </w:p>
  <w:p w:rsidR="00D3084A" w:rsidRDefault="00E0204E" w:rsidP="00BD3DBF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43392" behindDoc="0" locked="1" layoutInCell="0" allowOverlap="1" wp14:anchorId="26819481" wp14:editId="542AE19E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582800" cy="1144800"/>
          <wp:effectExtent l="0" t="0" r="0" b="0"/>
          <wp:wrapNone/>
          <wp:docPr id="1" name="Picture 3" descr="icoon_UGent_EA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EA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2800" cy="114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ABB" w:rsidRDefault="00FF4BB7" w:rsidP="00BD3DBF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48512" behindDoc="1" locked="1" layoutInCell="0" allowOverlap="1" wp14:anchorId="13052AE3" wp14:editId="484B0F86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582800" cy="1144800"/>
          <wp:effectExtent l="0" t="0" r="0" b="0"/>
          <wp:wrapNone/>
          <wp:docPr id="5" name="Picture 10" descr="icoon_UGent_EA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EA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2800" cy="114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7ABB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B7" w:rsidRDefault="00FF4BB7" w:rsidP="00BD3DB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E2D"/>
    <w:multiLevelType w:val="hybridMultilevel"/>
    <w:tmpl w:val="639E4204"/>
    <w:lvl w:ilvl="0" w:tplc="CD885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9C7"/>
    <w:multiLevelType w:val="hybridMultilevel"/>
    <w:tmpl w:val="08A29156"/>
    <w:lvl w:ilvl="0" w:tplc="3A264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511E0"/>
    <w:multiLevelType w:val="hybridMultilevel"/>
    <w:tmpl w:val="E7DECC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02F70"/>
    <w:multiLevelType w:val="hybridMultilevel"/>
    <w:tmpl w:val="1B3E670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27"/>
    <w:rsid w:val="00000B83"/>
    <w:rsid w:val="00010683"/>
    <w:rsid w:val="00054F71"/>
    <w:rsid w:val="00072541"/>
    <w:rsid w:val="000946F5"/>
    <w:rsid w:val="00132893"/>
    <w:rsid w:val="00153D15"/>
    <w:rsid w:val="001C0232"/>
    <w:rsid w:val="001D4606"/>
    <w:rsid w:val="0020466F"/>
    <w:rsid w:val="00243104"/>
    <w:rsid w:val="002663AF"/>
    <w:rsid w:val="00295C0D"/>
    <w:rsid w:val="002A51D9"/>
    <w:rsid w:val="002B652F"/>
    <w:rsid w:val="0030567F"/>
    <w:rsid w:val="00313EE5"/>
    <w:rsid w:val="00357315"/>
    <w:rsid w:val="00363156"/>
    <w:rsid w:val="00394A23"/>
    <w:rsid w:val="003C0534"/>
    <w:rsid w:val="003C59F5"/>
    <w:rsid w:val="003F0733"/>
    <w:rsid w:val="00401AB0"/>
    <w:rsid w:val="0042769B"/>
    <w:rsid w:val="00443E2B"/>
    <w:rsid w:val="0045473D"/>
    <w:rsid w:val="004668BD"/>
    <w:rsid w:val="00467669"/>
    <w:rsid w:val="004873BB"/>
    <w:rsid w:val="004A7307"/>
    <w:rsid w:val="004C0DAD"/>
    <w:rsid w:val="00513676"/>
    <w:rsid w:val="00586A74"/>
    <w:rsid w:val="00597A22"/>
    <w:rsid w:val="005A3BBF"/>
    <w:rsid w:val="005D6022"/>
    <w:rsid w:val="005E6656"/>
    <w:rsid w:val="005E693F"/>
    <w:rsid w:val="0063788E"/>
    <w:rsid w:val="0065249D"/>
    <w:rsid w:val="00671C9E"/>
    <w:rsid w:val="006736F5"/>
    <w:rsid w:val="00682FD7"/>
    <w:rsid w:val="00697192"/>
    <w:rsid w:val="006B0427"/>
    <w:rsid w:val="006D6384"/>
    <w:rsid w:val="007349D2"/>
    <w:rsid w:val="007B643A"/>
    <w:rsid w:val="007F097B"/>
    <w:rsid w:val="00830673"/>
    <w:rsid w:val="00834B3E"/>
    <w:rsid w:val="00842A19"/>
    <w:rsid w:val="00863BC4"/>
    <w:rsid w:val="00895FC5"/>
    <w:rsid w:val="008B3E90"/>
    <w:rsid w:val="008D27B3"/>
    <w:rsid w:val="008F0FF7"/>
    <w:rsid w:val="008F38C9"/>
    <w:rsid w:val="0095436B"/>
    <w:rsid w:val="00956554"/>
    <w:rsid w:val="009725F0"/>
    <w:rsid w:val="009B156A"/>
    <w:rsid w:val="009B587E"/>
    <w:rsid w:val="00A7282A"/>
    <w:rsid w:val="00A92AF6"/>
    <w:rsid w:val="00B57740"/>
    <w:rsid w:val="00B63C5D"/>
    <w:rsid w:val="00BA6513"/>
    <w:rsid w:val="00BB06FF"/>
    <w:rsid w:val="00BD2C95"/>
    <w:rsid w:val="00BD3DBF"/>
    <w:rsid w:val="00BD4D0B"/>
    <w:rsid w:val="00C034FA"/>
    <w:rsid w:val="00C05FF8"/>
    <w:rsid w:val="00C21B03"/>
    <w:rsid w:val="00C26521"/>
    <w:rsid w:val="00C62CEE"/>
    <w:rsid w:val="00C77ABB"/>
    <w:rsid w:val="00C86187"/>
    <w:rsid w:val="00C93378"/>
    <w:rsid w:val="00CD6397"/>
    <w:rsid w:val="00CD78E2"/>
    <w:rsid w:val="00CE521B"/>
    <w:rsid w:val="00CF1C84"/>
    <w:rsid w:val="00CF24F3"/>
    <w:rsid w:val="00D01EB2"/>
    <w:rsid w:val="00D3084A"/>
    <w:rsid w:val="00D46BF1"/>
    <w:rsid w:val="00D46D20"/>
    <w:rsid w:val="00D633B6"/>
    <w:rsid w:val="00D81FFB"/>
    <w:rsid w:val="00D8730F"/>
    <w:rsid w:val="00D87C9A"/>
    <w:rsid w:val="00DA3DCE"/>
    <w:rsid w:val="00DE2962"/>
    <w:rsid w:val="00E00DCD"/>
    <w:rsid w:val="00E0204E"/>
    <w:rsid w:val="00E31352"/>
    <w:rsid w:val="00E51EB6"/>
    <w:rsid w:val="00EA7FEC"/>
    <w:rsid w:val="00ED4D9B"/>
    <w:rsid w:val="00EE2112"/>
    <w:rsid w:val="00EE4460"/>
    <w:rsid w:val="00EE6B33"/>
    <w:rsid w:val="00F4314C"/>
    <w:rsid w:val="00F4319D"/>
    <w:rsid w:val="00F44EAF"/>
    <w:rsid w:val="00F6407F"/>
    <w:rsid w:val="00F96564"/>
    <w:rsid w:val="00FA29B4"/>
    <w:rsid w:val="00FC7BC8"/>
    <w:rsid w:val="00FD1856"/>
    <w:rsid w:val="00FD7120"/>
    <w:rsid w:val="00FD74BE"/>
    <w:rsid w:val="00FF4BB7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63156"/>
    <w:pPr>
      <w:spacing w:after="0" w:line="264" w:lineRule="auto"/>
    </w:pPr>
    <w:rPr>
      <w:rFonts w:ascii="Arial" w:hAnsi="Arial" w:cs="Arial"/>
      <w:color w:val="000000" w:themeColor="text1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semiHidden/>
    <w:qFormat/>
    <w:rsid w:val="00CF1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64A9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qFormat/>
    <w:rsid w:val="00CF1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64A9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E44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4460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semiHidden/>
    <w:qFormat/>
    <w:rsid w:val="003C053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rsid w:val="0063788E"/>
    <w:rPr>
      <w:color w:val="0000FF" w:themeColor="hyperlink"/>
      <w:u w:val="single"/>
    </w:rPr>
  </w:style>
  <w:style w:type="paragraph" w:styleId="Geenafstand">
    <w:name w:val="No Spacing"/>
    <w:uiPriority w:val="1"/>
    <w:semiHidden/>
    <w:qFormat/>
    <w:rsid w:val="00CF1C84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semiHidden/>
    <w:rsid w:val="00CF1C84"/>
    <w:rPr>
      <w:rFonts w:asciiTheme="majorHAnsi" w:eastAsiaTheme="majorEastAsia" w:hAnsiTheme="majorHAnsi" w:cstheme="majorBidi"/>
      <w:color w:val="164A9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1C84"/>
    <w:rPr>
      <w:rFonts w:asciiTheme="majorHAnsi" w:eastAsiaTheme="majorEastAsia" w:hAnsiTheme="majorHAnsi" w:cstheme="majorBidi"/>
      <w:color w:val="164A95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semiHidden/>
    <w:qFormat/>
    <w:rsid w:val="00CF1C84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qFormat/>
    <w:rsid w:val="00CF1C84"/>
    <w:rPr>
      <w:i/>
      <w:iCs/>
    </w:rPr>
  </w:style>
  <w:style w:type="character" w:styleId="Intensievebenadrukking">
    <w:name w:val="Intense Emphasis"/>
    <w:basedOn w:val="Standaardalinea-lettertype"/>
    <w:uiPriority w:val="21"/>
    <w:semiHidden/>
    <w:qFormat/>
    <w:rsid w:val="00CF1C84"/>
    <w:rPr>
      <w:i/>
      <w:iCs/>
      <w:color w:val="1E64C8" w:themeColor="accent1"/>
    </w:rPr>
  </w:style>
  <w:style w:type="character" w:styleId="Zwaar">
    <w:name w:val="Strong"/>
    <w:basedOn w:val="Standaardalinea-lettertype"/>
    <w:uiPriority w:val="22"/>
    <w:semiHidden/>
    <w:qFormat/>
    <w:rsid w:val="00CF1C84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CF1C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CF1C8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CF1C84"/>
    <w:pPr>
      <w:pBdr>
        <w:top w:val="single" w:sz="4" w:space="10" w:color="1E64C8" w:themeColor="accent1"/>
        <w:bottom w:val="single" w:sz="4" w:space="10" w:color="1E64C8" w:themeColor="accent1"/>
      </w:pBdr>
      <w:spacing w:before="360" w:after="360"/>
      <w:ind w:left="864" w:right="864"/>
      <w:jc w:val="center"/>
    </w:pPr>
    <w:rPr>
      <w:i/>
      <w:iCs/>
      <w:color w:val="1E64C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F1C84"/>
    <w:rPr>
      <w:i/>
      <w:iCs/>
      <w:color w:val="1E64C8" w:themeColor="accent1"/>
    </w:rPr>
  </w:style>
  <w:style w:type="character" w:styleId="Subtieleverwijzing">
    <w:name w:val="Subtle Reference"/>
    <w:basedOn w:val="Standaardalinea-lettertype"/>
    <w:uiPriority w:val="31"/>
    <w:semiHidden/>
    <w:qFormat/>
    <w:rsid w:val="00CF1C84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semiHidden/>
    <w:qFormat/>
    <w:rsid w:val="00CF1C84"/>
    <w:rPr>
      <w:b/>
      <w:bCs/>
      <w:smallCaps/>
      <w:color w:val="1E64C8" w:themeColor="accent1"/>
      <w:spacing w:val="5"/>
    </w:rPr>
  </w:style>
  <w:style w:type="character" w:styleId="Titelvanboek">
    <w:name w:val="Book Title"/>
    <w:basedOn w:val="Standaardalinea-lettertype"/>
    <w:uiPriority w:val="33"/>
    <w:semiHidden/>
    <w:qFormat/>
    <w:rsid w:val="00CF1C84"/>
    <w:rPr>
      <w:b/>
      <w:bCs/>
      <w:i/>
      <w:iCs/>
      <w:spacing w:val="5"/>
    </w:rPr>
  </w:style>
  <w:style w:type="paragraph" w:styleId="Titel">
    <w:name w:val="Title"/>
    <w:basedOn w:val="Standaard"/>
    <w:next w:val="Standaard"/>
    <w:link w:val="TitelChar"/>
    <w:uiPriority w:val="10"/>
    <w:qFormat/>
    <w:rsid w:val="00363156"/>
    <w:pPr>
      <w:jc w:val="both"/>
    </w:pPr>
    <w:rPr>
      <w:b/>
      <w:color w:val="1E64C8"/>
      <w:sz w:val="50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363156"/>
    <w:rPr>
      <w:rFonts w:ascii="Arial" w:hAnsi="Arial" w:cs="Arial"/>
      <w:b/>
      <w:color w:val="1E64C8"/>
      <w:sz w:val="50"/>
      <w:szCs w:val="48"/>
    </w:rPr>
  </w:style>
  <w:style w:type="paragraph" w:styleId="Ondertitel">
    <w:name w:val="Subtitle"/>
    <w:next w:val="Standaard"/>
    <w:link w:val="OndertitelChar"/>
    <w:uiPriority w:val="11"/>
    <w:qFormat/>
    <w:rsid w:val="007F097B"/>
    <w:pPr>
      <w:spacing w:after="0"/>
      <w:jc w:val="both"/>
    </w:pPr>
    <w:rPr>
      <w:rFonts w:ascii="Arial" w:hAnsi="Arial" w:cs="Arial"/>
      <w:caps/>
      <w:color w:val="1E64C8" w:themeColor="text2"/>
      <w:sz w:val="30"/>
      <w:szCs w:val="40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097B"/>
    <w:rPr>
      <w:rFonts w:ascii="Arial" w:hAnsi="Arial" w:cs="Arial"/>
      <w:caps/>
      <w:color w:val="1E64C8" w:themeColor="text2"/>
      <w:sz w:val="30"/>
      <w:szCs w:val="40"/>
      <w:lang w:val="nl-NL"/>
    </w:rPr>
  </w:style>
  <w:style w:type="paragraph" w:customStyle="1" w:styleId="Normal12pt">
    <w:name w:val="Normal 12pt"/>
    <w:qFormat/>
    <w:rsid w:val="00597A22"/>
    <w:pPr>
      <w:spacing w:after="0" w:line="264" w:lineRule="auto"/>
    </w:pPr>
    <w:rPr>
      <w:rFonts w:ascii="Arial" w:hAnsi="Arial" w:cs="Arial"/>
      <w:color w:val="000000" w:themeColor="text1"/>
      <w:sz w:val="24"/>
      <w:szCs w:val="28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BD4D0B"/>
    <w:rPr>
      <w:color w:val="808080"/>
    </w:rPr>
  </w:style>
  <w:style w:type="paragraph" w:styleId="Koptekst">
    <w:name w:val="header"/>
    <w:basedOn w:val="Standaard"/>
    <w:link w:val="KoptekstChar"/>
    <w:uiPriority w:val="99"/>
    <w:semiHidden/>
    <w:rsid w:val="00FD185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63C5D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rsid w:val="00FD185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3C5D"/>
    <w:rPr>
      <w:rFonts w:ascii="Arial" w:hAnsi="Arial"/>
    </w:rPr>
  </w:style>
  <w:style w:type="table" w:styleId="Tabelraster">
    <w:name w:val="Table Grid"/>
    <w:basedOn w:val="Standaardtabel"/>
    <w:uiPriority w:val="59"/>
    <w:rsid w:val="00F4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amAuteur">
    <w:name w:val="Naam Auteur"/>
    <w:basedOn w:val="Ondertitel"/>
    <w:qFormat/>
    <w:rsid w:val="00D87C9A"/>
    <w:rPr>
      <w:caps w:val="0"/>
      <w:color w:val="auto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63156"/>
    <w:pPr>
      <w:spacing w:after="0" w:line="264" w:lineRule="auto"/>
    </w:pPr>
    <w:rPr>
      <w:rFonts w:ascii="Arial" w:hAnsi="Arial" w:cs="Arial"/>
      <w:color w:val="000000" w:themeColor="text1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semiHidden/>
    <w:qFormat/>
    <w:rsid w:val="00CF1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64A9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qFormat/>
    <w:rsid w:val="00CF1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64A9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E44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4460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semiHidden/>
    <w:qFormat/>
    <w:rsid w:val="003C053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rsid w:val="0063788E"/>
    <w:rPr>
      <w:color w:val="0000FF" w:themeColor="hyperlink"/>
      <w:u w:val="single"/>
    </w:rPr>
  </w:style>
  <w:style w:type="paragraph" w:styleId="Geenafstand">
    <w:name w:val="No Spacing"/>
    <w:uiPriority w:val="1"/>
    <w:semiHidden/>
    <w:qFormat/>
    <w:rsid w:val="00CF1C84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semiHidden/>
    <w:rsid w:val="00CF1C84"/>
    <w:rPr>
      <w:rFonts w:asciiTheme="majorHAnsi" w:eastAsiaTheme="majorEastAsia" w:hAnsiTheme="majorHAnsi" w:cstheme="majorBidi"/>
      <w:color w:val="164A9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1C84"/>
    <w:rPr>
      <w:rFonts w:asciiTheme="majorHAnsi" w:eastAsiaTheme="majorEastAsia" w:hAnsiTheme="majorHAnsi" w:cstheme="majorBidi"/>
      <w:color w:val="164A95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semiHidden/>
    <w:qFormat/>
    <w:rsid w:val="00CF1C84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qFormat/>
    <w:rsid w:val="00CF1C84"/>
    <w:rPr>
      <w:i/>
      <w:iCs/>
    </w:rPr>
  </w:style>
  <w:style w:type="character" w:styleId="Intensievebenadrukking">
    <w:name w:val="Intense Emphasis"/>
    <w:basedOn w:val="Standaardalinea-lettertype"/>
    <w:uiPriority w:val="21"/>
    <w:semiHidden/>
    <w:qFormat/>
    <w:rsid w:val="00CF1C84"/>
    <w:rPr>
      <w:i/>
      <w:iCs/>
      <w:color w:val="1E64C8" w:themeColor="accent1"/>
    </w:rPr>
  </w:style>
  <w:style w:type="character" w:styleId="Zwaar">
    <w:name w:val="Strong"/>
    <w:basedOn w:val="Standaardalinea-lettertype"/>
    <w:uiPriority w:val="22"/>
    <w:semiHidden/>
    <w:qFormat/>
    <w:rsid w:val="00CF1C84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CF1C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CF1C8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CF1C84"/>
    <w:pPr>
      <w:pBdr>
        <w:top w:val="single" w:sz="4" w:space="10" w:color="1E64C8" w:themeColor="accent1"/>
        <w:bottom w:val="single" w:sz="4" w:space="10" w:color="1E64C8" w:themeColor="accent1"/>
      </w:pBdr>
      <w:spacing w:before="360" w:after="360"/>
      <w:ind w:left="864" w:right="864"/>
      <w:jc w:val="center"/>
    </w:pPr>
    <w:rPr>
      <w:i/>
      <w:iCs/>
      <w:color w:val="1E64C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F1C84"/>
    <w:rPr>
      <w:i/>
      <w:iCs/>
      <w:color w:val="1E64C8" w:themeColor="accent1"/>
    </w:rPr>
  </w:style>
  <w:style w:type="character" w:styleId="Subtieleverwijzing">
    <w:name w:val="Subtle Reference"/>
    <w:basedOn w:val="Standaardalinea-lettertype"/>
    <w:uiPriority w:val="31"/>
    <w:semiHidden/>
    <w:qFormat/>
    <w:rsid w:val="00CF1C84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semiHidden/>
    <w:qFormat/>
    <w:rsid w:val="00CF1C84"/>
    <w:rPr>
      <w:b/>
      <w:bCs/>
      <w:smallCaps/>
      <w:color w:val="1E64C8" w:themeColor="accent1"/>
      <w:spacing w:val="5"/>
    </w:rPr>
  </w:style>
  <w:style w:type="character" w:styleId="Titelvanboek">
    <w:name w:val="Book Title"/>
    <w:basedOn w:val="Standaardalinea-lettertype"/>
    <w:uiPriority w:val="33"/>
    <w:semiHidden/>
    <w:qFormat/>
    <w:rsid w:val="00CF1C84"/>
    <w:rPr>
      <w:b/>
      <w:bCs/>
      <w:i/>
      <w:iCs/>
      <w:spacing w:val="5"/>
    </w:rPr>
  </w:style>
  <w:style w:type="paragraph" w:styleId="Titel">
    <w:name w:val="Title"/>
    <w:basedOn w:val="Standaard"/>
    <w:next w:val="Standaard"/>
    <w:link w:val="TitelChar"/>
    <w:uiPriority w:val="10"/>
    <w:qFormat/>
    <w:rsid w:val="00363156"/>
    <w:pPr>
      <w:jc w:val="both"/>
    </w:pPr>
    <w:rPr>
      <w:b/>
      <w:color w:val="1E64C8"/>
      <w:sz w:val="50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363156"/>
    <w:rPr>
      <w:rFonts w:ascii="Arial" w:hAnsi="Arial" w:cs="Arial"/>
      <w:b/>
      <w:color w:val="1E64C8"/>
      <w:sz w:val="50"/>
      <w:szCs w:val="48"/>
    </w:rPr>
  </w:style>
  <w:style w:type="paragraph" w:styleId="Ondertitel">
    <w:name w:val="Subtitle"/>
    <w:next w:val="Standaard"/>
    <w:link w:val="OndertitelChar"/>
    <w:uiPriority w:val="11"/>
    <w:qFormat/>
    <w:rsid w:val="007F097B"/>
    <w:pPr>
      <w:spacing w:after="0"/>
      <w:jc w:val="both"/>
    </w:pPr>
    <w:rPr>
      <w:rFonts w:ascii="Arial" w:hAnsi="Arial" w:cs="Arial"/>
      <w:caps/>
      <w:color w:val="1E64C8" w:themeColor="text2"/>
      <w:sz w:val="30"/>
      <w:szCs w:val="40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097B"/>
    <w:rPr>
      <w:rFonts w:ascii="Arial" w:hAnsi="Arial" w:cs="Arial"/>
      <w:caps/>
      <w:color w:val="1E64C8" w:themeColor="text2"/>
      <w:sz w:val="30"/>
      <w:szCs w:val="40"/>
      <w:lang w:val="nl-NL"/>
    </w:rPr>
  </w:style>
  <w:style w:type="paragraph" w:customStyle="1" w:styleId="Normal12pt">
    <w:name w:val="Normal 12pt"/>
    <w:qFormat/>
    <w:rsid w:val="00597A22"/>
    <w:pPr>
      <w:spacing w:after="0" w:line="264" w:lineRule="auto"/>
    </w:pPr>
    <w:rPr>
      <w:rFonts w:ascii="Arial" w:hAnsi="Arial" w:cs="Arial"/>
      <w:color w:val="000000" w:themeColor="text1"/>
      <w:sz w:val="24"/>
      <w:szCs w:val="28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BD4D0B"/>
    <w:rPr>
      <w:color w:val="808080"/>
    </w:rPr>
  </w:style>
  <w:style w:type="paragraph" w:styleId="Koptekst">
    <w:name w:val="header"/>
    <w:basedOn w:val="Standaard"/>
    <w:link w:val="KoptekstChar"/>
    <w:uiPriority w:val="99"/>
    <w:semiHidden/>
    <w:rsid w:val="00FD185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63C5D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rsid w:val="00FD185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3C5D"/>
    <w:rPr>
      <w:rFonts w:ascii="Arial" w:hAnsi="Arial"/>
    </w:rPr>
  </w:style>
  <w:style w:type="table" w:styleId="Tabelraster">
    <w:name w:val="Table Grid"/>
    <w:basedOn w:val="Standaardtabel"/>
    <w:uiPriority w:val="59"/>
    <w:rsid w:val="00F4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amAuteur">
    <w:name w:val="Naam Auteur"/>
    <w:basedOn w:val="Ondertitel"/>
    <w:qFormat/>
    <w:rsid w:val="00D87C9A"/>
    <w:rPr>
      <w:caps w:val="0"/>
      <w:color w:val="auto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an\AppData\Local\Temp\Temp1_cover_UGent_EA%20(1).zip\cover_UGent_EA\voorblad_UGent_EA_NL.dotx" TargetMode="External"/></Relationships>
</file>

<file path=word/theme/theme1.xml><?xml version="1.0" encoding="utf-8"?>
<a:theme xmlns:a="http://schemas.openxmlformats.org/drawingml/2006/main" name="Kantoorthema">
  <a:themeElements>
    <a:clrScheme name="UGent">
      <a:dk1>
        <a:sysClr val="windowText" lastClr="000000"/>
      </a:dk1>
      <a:lt1>
        <a:sysClr val="window" lastClr="FFFFFF"/>
      </a:lt1>
      <a:dk2>
        <a:srgbClr val="1E64C8"/>
      </a:dk2>
      <a:lt2>
        <a:srgbClr val="9ABDF0"/>
      </a:lt2>
      <a:accent1>
        <a:srgbClr val="1E64C8"/>
      </a:accent1>
      <a:accent2>
        <a:srgbClr val="9ABDF0"/>
      </a:accent2>
      <a:accent3>
        <a:srgbClr val="0074B0"/>
      </a:accent3>
      <a:accent4>
        <a:srgbClr val="9BBB59"/>
      </a:accent4>
      <a:accent5>
        <a:srgbClr val="8064A2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F42E5-4993-4D59-87FB-10012E02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voorblad_UGent_EA_NL.dotx</Template>
  <TotalTime>10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stefaan</dc:creator>
  <cp:lastModifiedBy>Rudi</cp:lastModifiedBy>
  <cp:revision>4</cp:revision>
  <cp:lastPrinted>2016-09-21T20:58:00Z</cp:lastPrinted>
  <dcterms:created xsi:type="dcterms:W3CDTF">2020-05-01T12:16:00Z</dcterms:created>
  <dcterms:modified xsi:type="dcterms:W3CDTF">2020-05-01T12:47:00Z</dcterms:modified>
</cp:coreProperties>
</file>